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66805E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1035CF4" w14:textId="77777777" w:rsidR="00692703" w:rsidRPr="00CF1A49" w:rsidRDefault="00EA5BAA" w:rsidP="00913946">
            <w:pPr>
              <w:pStyle w:val="Title"/>
            </w:pPr>
            <w:r>
              <w:t>Shivam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Kumar</w:t>
            </w:r>
          </w:p>
          <w:p w14:paraId="5911DC53" w14:textId="77777777" w:rsidR="00692703" w:rsidRPr="00CF1A49" w:rsidRDefault="00EA5BAA" w:rsidP="00913946">
            <w:pPr>
              <w:pStyle w:val="ContactInfo"/>
              <w:contextualSpacing w:val="0"/>
            </w:pPr>
            <w:r>
              <w:t>Daman, DNH &amp; DD - 396210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2AAD0786FF1D04A9C66AE31E5C7C5B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+91-9375777787</w:t>
            </w:r>
          </w:p>
          <w:p w14:paraId="1D3E3445" w14:textId="77777777" w:rsidR="00692703" w:rsidRPr="00CF1A49" w:rsidRDefault="004B0BE2" w:rsidP="00913946">
            <w:pPr>
              <w:pStyle w:val="ContactInfoEmphasis"/>
              <w:contextualSpacing w:val="0"/>
            </w:pPr>
            <w:r>
              <w:t>sk</w:t>
            </w:r>
            <w:r w:rsidR="00EA5BAA">
              <w:t>2575@gmail.com</w:t>
            </w:r>
          </w:p>
        </w:tc>
      </w:tr>
      <w:tr w:rsidR="009571D8" w:rsidRPr="00CF1A49" w14:paraId="1F11850D" w14:textId="77777777" w:rsidTr="00692703">
        <w:tc>
          <w:tcPr>
            <w:tcW w:w="9360" w:type="dxa"/>
            <w:tcMar>
              <w:top w:w="432" w:type="dxa"/>
            </w:tcMar>
          </w:tcPr>
          <w:p w14:paraId="0FB7F3D2" w14:textId="77777777" w:rsidR="001755A8" w:rsidRPr="00FC03E2" w:rsidRDefault="00EA5BAA" w:rsidP="00EA5BAA">
            <w:pPr>
              <w:spacing w:line="261" w:lineRule="auto"/>
            </w:pPr>
            <w:r w:rsidRPr="00FC03E2">
              <w:rPr>
                <w:rFonts w:eastAsia="Arial" w:cs="Arial"/>
              </w:rPr>
              <w:t xml:space="preserve">Results-driven computer science professional from Amity University passionate about developing user-friendly software applications. Excellent problem-solving skills and ability to perform well in a team. Assist clients develop their product as a </w:t>
            </w:r>
            <w:r w:rsidR="009C4B6C">
              <w:rPr>
                <w:rFonts w:eastAsia="Arial" w:cs="Arial"/>
              </w:rPr>
              <w:t>developer</w:t>
            </w:r>
            <w:r w:rsidRPr="00FC03E2">
              <w:rPr>
                <w:rFonts w:eastAsia="Arial" w:cs="Arial"/>
              </w:rPr>
              <w:t xml:space="preserve">, as well as grow and develop my own skills as a </w:t>
            </w:r>
            <w:r w:rsidR="009C4B6C">
              <w:rPr>
                <w:rFonts w:eastAsia="Arial" w:cs="Arial"/>
              </w:rPr>
              <w:t>full-stack developer</w:t>
            </w:r>
            <w:r w:rsidRPr="00FC03E2">
              <w:rPr>
                <w:rFonts w:eastAsia="Arial" w:cs="Arial"/>
              </w:rPr>
              <w:t>.</w:t>
            </w:r>
          </w:p>
        </w:tc>
      </w:tr>
    </w:tbl>
    <w:p w14:paraId="7E29FB5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DA3A8845C98F4D9EC7A24B38BC300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9925FCB" w14:textId="77777777" w:rsidTr="00D66A52">
        <w:tc>
          <w:tcPr>
            <w:tcW w:w="9355" w:type="dxa"/>
          </w:tcPr>
          <w:p w14:paraId="2B9B4A16" w14:textId="77777777" w:rsidR="001D0BF1" w:rsidRPr="00CF1A49" w:rsidRDefault="00EA5BAA" w:rsidP="001D0BF1">
            <w:pPr>
              <w:pStyle w:val="Heading3"/>
              <w:contextualSpacing w:val="0"/>
            </w:pPr>
            <w:r>
              <w:t>January 2022</w:t>
            </w:r>
            <w:r w:rsidR="001D0BF1" w:rsidRPr="00CF1A49">
              <w:t xml:space="preserve"> – </w:t>
            </w:r>
            <w:r>
              <w:t>Present</w:t>
            </w:r>
          </w:p>
          <w:p w14:paraId="7F760AFA" w14:textId="77777777" w:rsidR="001D0BF1" w:rsidRPr="00CF1A49" w:rsidRDefault="00EA5BAA" w:rsidP="001D0BF1">
            <w:pPr>
              <w:pStyle w:val="Heading2"/>
              <w:contextualSpacing w:val="0"/>
            </w:pPr>
            <w:r>
              <w:t>Digital specialist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infosys ltd</w:t>
            </w:r>
          </w:p>
          <w:p w14:paraId="6E90029E" w14:textId="77777777" w:rsidR="009C4B6C" w:rsidRPr="009C4B6C" w:rsidRDefault="009C4B6C" w:rsidP="009C4B6C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374151"/>
              </w:rPr>
            </w:pPr>
            <w:r w:rsidRPr="009C4B6C">
              <w:rPr>
                <w:rStyle w:val="Strong"/>
                <w:rFonts w:asciiTheme="minorHAnsi" w:hAnsiTheme="minorHAnsi" w:cstheme="minorHAnsi"/>
                <w:color w:val="374151"/>
                <w:bdr w:val="single" w:sz="2" w:space="0" w:color="D9D9E3" w:frame="1"/>
              </w:rPr>
              <w:t>Schlumberger - Visual Analytics:</w:t>
            </w:r>
          </w:p>
          <w:p w14:paraId="25C15386" w14:textId="77777777" w:rsidR="009C4B6C" w:rsidRPr="009C4B6C" w:rsidRDefault="009C4B6C" w:rsidP="009C4B6C">
            <w:pPr>
              <w:numPr>
                <w:ilvl w:val="1"/>
                <w:numId w:val="14"/>
              </w:numPr>
              <w:rPr>
                <w:rFonts w:cstheme="minorHAnsi"/>
              </w:rPr>
            </w:pPr>
            <w:r w:rsidRPr="009C4B6C">
              <w:rPr>
                <w:rFonts w:cstheme="minorHAnsi"/>
              </w:rPr>
              <w:t>Designed and developed microservices on Google Cloud Platform for real-time data collection and archival storage in Python.</w:t>
            </w:r>
          </w:p>
          <w:p w14:paraId="04ADF35B" w14:textId="77777777" w:rsidR="009C4B6C" w:rsidRPr="009C4B6C" w:rsidRDefault="009C4B6C" w:rsidP="009C4B6C">
            <w:pPr>
              <w:numPr>
                <w:ilvl w:val="1"/>
                <w:numId w:val="14"/>
              </w:numPr>
              <w:rPr>
                <w:rFonts w:cstheme="minorHAnsi"/>
              </w:rPr>
            </w:pPr>
            <w:r w:rsidRPr="009C4B6C">
              <w:rPr>
                <w:rFonts w:cstheme="minorHAnsi"/>
              </w:rPr>
              <w:t>Implemented Restful APIs using FastAPI, performed unit testing, and played a key role in deployment.</w:t>
            </w:r>
          </w:p>
          <w:p w14:paraId="205D9BF7" w14:textId="77777777" w:rsidR="009C4B6C" w:rsidRPr="009C4B6C" w:rsidRDefault="009C4B6C" w:rsidP="009C4B6C">
            <w:pPr>
              <w:numPr>
                <w:ilvl w:val="1"/>
                <w:numId w:val="14"/>
              </w:numPr>
              <w:rPr>
                <w:rFonts w:cstheme="minorHAnsi"/>
              </w:rPr>
            </w:pPr>
            <w:r w:rsidRPr="009C4B6C">
              <w:rPr>
                <w:rFonts w:cstheme="minorHAnsi"/>
              </w:rPr>
              <w:t>Addressed bug fixes and worked closely with PostgreSQL &amp; RabbitMQ databases for data management.</w:t>
            </w:r>
          </w:p>
          <w:p w14:paraId="42350528" w14:textId="77777777" w:rsidR="009C4B6C" w:rsidRPr="009C4B6C" w:rsidRDefault="009C4B6C" w:rsidP="009C4B6C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374151"/>
              </w:rPr>
            </w:pPr>
            <w:r w:rsidRPr="009C4B6C">
              <w:rPr>
                <w:rStyle w:val="Strong"/>
                <w:rFonts w:asciiTheme="minorHAnsi" w:hAnsiTheme="minorHAnsi" w:cstheme="minorHAnsi"/>
                <w:color w:val="374151"/>
                <w:bdr w:val="single" w:sz="2" w:space="0" w:color="D9D9E3" w:frame="1"/>
              </w:rPr>
              <w:t>Schlumberger - Nimbus:</w:t>
            </w:r>
          </w:p>
          <w:p w14:paraId="0713B2BD" w14:textId="77777777" w:rsidR="009C4B6C" w:rsidRPr="009C4B6C" w:rsidRDefault="009C4B6C" w:rsidP="009C4B6C">
            <w:pPr>
              <w:numPr>
                <w:ilvl w:val="1"/>
                <w:numId w:val="14"/>
              </w:numPr>
              <w:rPr>
                <w:rFonts w:cstheme="minorHAnsi"/>
              </w:rPr>
            </w:pPr>
            <w:r w:rsidRPr="009C4B6C">
              <w:rPr>
                <w:rFonts w:cstheme="minorHAnsi"/>
              </w:rPr>
              <w:t>Contributed to the development of a hybrid cloud solution, combining Google Cloud and Azure capabilities using Go Lang.</w:t>
            </w:r>
          </w:p>
          <w:p w14:paraId="19BCC305" w14:textId="77777777" w:rsidR="005D5A05" w:rsidRPr="009C4B6C" w:rsidRDefault="009C4B6C" w:rsidP="009C4B6C">
            <w:pPr>
              <w:numPr>
                <w:ilvl w:val="1"/>
                <w:numId w:val="14"/>
              </w:numPr>
              <w:rPr>
                <w:rFonts w:ascii="Segoe UI" w:hAnsi="Segoe UI" w:cs="Segoe UI"/>
                <w:color w:val="374151"/>
              </w:rPr>
            </w:pPr>
            <w:r w:rsidRPr="009C4B6C">
              <w:rPr>
                <w:rFonts w:cstheme="minorHAnsi"/>
              </w:rPr>
              <w:t xml:space="preserve">Played a crucial role in enhancing the efficiency and functionality of the oilfield </w:t>
            </w:r>
            <w:r w:rsidRPr="009C4B6C">
              <w:rPr>
                <w:rFonts w:cstheme="minorHAnsi"/>
              </w:rPr>
              <w:t>micro</w:t>
            </w:r>
            <w:r w:rsidRPr="009C4B6C">
              <w:rPr>
                <w:rFonts w:cstheme="minorHAnsi"/>
              </w:rPr>
              <w:t>services application.</w:t>
            </w:r>
          </w:p>
        </w:tc>
      </w:tr>
      <w:tr w:rsidR="00F61DF9" w:rsidRPr="00CF1A49" w14:paraId="7E8B8CAD" w14:textId="77777777" w:rsidTr="00F61DF9">
        <w:tc>
          <w:tcPr>
            <w:tcW w:w="9355" w:type="dxa"/>
            <w:tcMar>
              <w:top w:w="216" w:type="dxa"/>
            </w:tcMar>
          </w:tcPr>
          <w:p w14:paraId="7F71EBCC" w14:textId="77777777" w:rsidR="00F61DF9" w:rsidRPr="00CF1A49" w:rsidRDefault="00EA5BAA" w:rsidP="00F61DF9">
            <w:pPr>
              <w:pStyle w:val="Heading3"/>
              <w:contextualSpacing w:val="0"/>
            </w:pPr>
            <w:r>
              <w:t>sept 2020</w:t>
            </w:r>
            <w:r w:rsidR="00F61DF9" w:rsidRPr="00CF1A49">
              <w:t xml:space="preserve"> – </w:t>
            </w:r>
            <w:r>
              <w:t>june 2021</w:t>
            </w:r>
          </w:p>
          <w:p w14:paraId="506FF775" w14:textId="77777777" w:rsidR="00F61DF9" w:rsidRPr="00EA5BAA" w:rsidRDefault="00EA5BAA" w:rsidP="00F61DF9">
            <w:pPr>
              <w:pStyle w:val="Heading2"/>
              <w:contextualSpacing w:val="0"/>
              <w:rPr>
                <w:b w:val="0"/>
                <w:bCs/>
              </w:rPr>
            </w:pPr>
            <w:r>
              <w:t>automation engineer</w:t>
            </w:r>
            <w:r w:rsidR="00F61DF9" w:rsidRPr="00CF1A49">
              <w:t xml:space="preserve">, </w:t>
            </w:r>
            <w:r w:rsidRPr="00EA5BAA">
              <w:rPr>
                <w:rFonts w:eastAsia="Arial" w:cs="Arial"/>
                <w:b w:val="0"/>
                <w:bCs/>
                <w:color w:val="555E70"/>
              </w:rPr>
              <w:t>QA Infotech (A Qualitest Company)</w:t>
            </w:r>
          </w:p>
          <w:p w14:paraId="72751134" w14:textId="77777777" w:rsidR="00F61DF9" w:rsidRDefault="00EA5BAA" w:rsidP="00EA5BAA">
            <w:pPr>
              <w:pStyle w:val="ListParagraph"/>
              <w:numPr>
                <w:ilvl w:val="0"/>
                <w:numId w:val="14"/>
              </w:numPr>
            </w:pPr>
            <w:r>
              <w:t>Worked closely with technologies like selenium, JAVA, GIT, Katalon studios</w:t>
            </w:r>
            <w:r w:rsidR="0091233C">
              <w:t>, JIRA</w:t>
            </w:r>
          </w:p>
          <w:p w14:paraId="1021DF98" w14:textId="77777777" w:rsidR="0091233C" w:rsidRDefault="0091233C" w:rsidP="00EA5BAA">
            <w:pPr>
              <w:pStyle w:val="ListParagraph"/>
              <w:numPr>
                <w:ilvl w:val="0"/>
                <w:numId w:val="14"/>
              </w:numPr>
            </w:pPr>
            <w:r>
              <w:t>Assists the team with managing and developing automated testing scripts</w:t>
            </w:r>
          </w:p>
        </w:tc>
      </w:tr>
    </w:tbl>
    <w:sdt>
      <w:sdtPr>
        <w:alias w:val="Education:"/>
        <w:tag w:val="Education:"/>
        <w:id w:val="-1908763273"/>
        <w:placeholder>
          <w:docPart w:val="6BEC08DC60E9244E8494C6329917FE98"/>
        </w:placeholder>
        <w:temporary/>
        <w:showingPlcHdr/>
        <w15:appearance w15:val="hidden"/>
      </w:sdtPr>
      <w:sdtContent>
        <w:p w14:paraId="4AA0CD7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884BC42" w14:textId="77777777" w:rsidTr="00D66A52">
        <w:tc>
          <w:tcPr>
            <w:tcW w:w="9355" w:type="dxa"/>
          </w:tcPr>
          <w:p w14:paraId="15F761EB" w14:textId="77777777" w:rsidR="001D0BF1" w:rsidRPr="00CF1A49" w:rsidRDefault="0091233C" w:rsidP="001D0BF1">
            <w:pPr>
              <w:pStyle w:val="Heading3"/>
              <w:contextualSpacing w:val="0"/>
            </w:pPr>
            <w:r>
              <w:t>December</w:t>
            </w:r>
            <w:r w:rsidR="001D0BF1" w:rsidRPr="00CF1A49">
              <w:t xml:space="preserve"> </w:t>
            </w:r>
            <w:r>
              <w:t>2020</w:t>
            </w:r>
          </w:p>
          <w:p w14:paraId="4E74285F" w14:textId="77777777" w:rsidR="001D0BF1" w:rsidRPr="00CF1A49" w:rsidRDefault="005D5A05" w:rsidP="001D0BF1">
            <w:pPr>
              <w:pStyle w:val="Heading2"/>
              <w:contextualSpacing w:val="0"/>
            </w:pPr>
            <w:r>
              <w:t>B. TECH</w:t>
            </w:r>
            <w:r w:rsidR="0091233C">
              <w:t xml:space="preserve"> (Computer science engineering)</w:t>
            </w:r>
            <w:r w:rsidR="001D0BF1" w:rsidRPr="00CF1A49">
              <w:t xml:space="preserve">, </w:t>
            </w:r>
            <w:r w:rsidR="0091233C">
              <w:rPr>
                <w:rStyle w:val="SubtleReference"/>
              </w:rPr>
              <w:t>amity university, noida</w:t>
            </w:r>
          </w:p>
          <w:p w14:paraId="593DA099" w14:textId="77777777" w:rsidR="0091233C" w:rsidRPr="0091233C" w:rsidRDefault="0091233C" w:rsidP="0091233C">
            <w:pPr>
              <w:numPr>
                <w:ilvl w:val="0"/>
                <w:numId w:val="15"/>
              </w:numPr>
              <w:spacing w:after="4" w:line="257" w:lineRule="auto"/>
            </w:pPr>
            <w:r w:rsidRPr="0091233C">
              <w:rPr>
                <w:rFonts w:eastAsia="Arial" w:cs="Arial"/>
              </w:rPr>
              <w:t>Inter-University Football Tournament 2016</w:t>
            </w:r>
            <w:r>
              <w:rPr>
                <w:rFonts w:eastAsia="Arial" w:cs="Arial"/>
              </w:rPr>
              <w:t>-</w:t>
            </w:r>
            <w:r w:rsidRPr="0091233C">
              <w:rPr>
                <w:rFonts w:eastAsia="Arial" w:cs="Arial"/>
              </w:rPr>
              <w:t xml:space="preserve">17 </w:t>
            </w:r>
          </w:p>
          <w:p w14:paraId="2C46F07D" w14:textId="77777777" w:rsidR="007538DC" w:rsidRPr="0091233C" w:rsidRDefault="0091233C" w:rsidP="0091233C">
            <w:pPr>
              <w:numPr>
                <w:ilvl w:val="0"/>
                <w:numId w:val="15"/>
              </w:numPr>
              <w:spacing w:after="4" w:line="320" w:lineRule="auto"/>
            </w:pPr>
            <w:r w:rsidRPr="0091233C">
              <w:rPr>
                <w:rFonts w:eastAsia="Arial" w:cs="Arial"/>
              </w:rPr>
              <w:t xml:space="preserve">Manager of Security team of Amity Youth Fest’17. </w:t>
            </w:r>
          </w:p>
        </w:tc>
      </w:tr>
      <w:tr w:rsidR="00F61DF9" w:rsidRPr="00CF1A49" w14:paraId="12B2347C" w14:textId="77777777" w:rsidTr="00F61DF9">
        <w:tc>
          <w:tcPr>
            <w:tcW w:w="9355" w:type="dxa"/>
            <w:tcMar>
              <w:top w:w="216" w:type="dxa"/>
            </w:tcMar>
          </w:tcPr>
          <w:p w14:paraId="57370971" w14:textId="77777777" w:rsidR="00F61DF9" w:rsidRPr="00CF1A49" w:rsidRDefault="0091233C" w:rsidP="00F61DF9">
            <w:pPr>
              <w:pStyle w:val="Heading3"/>
              <w:contextualSpacing w:val="0"/>
            </w:pPr>
            <w:r>
              <w:t>May</w:t>
            </w:r>
            <w:r w:rsidR="00F61DF9" w:rsidRPr="00CF1A49">
              <w:t xml:space="preserve"> </w:t>
            </w:r>
            <w:r>
              <w:t>2015</w:t>
            </w:r>
          </w:p>
          <w:p w14:paraId="7572093E" w14:textId="77777777" w:rsidR="00F61DF9" w:rsidRPr="00CF1A49" w:rsidRDefault="0091233C" w:rsidP="00F61DF9">
            <w:pPr>
              <w:pStyle w:val="Heading2"/>
              <w:contextualSpacing w:val="0"/>
            </w:pPr>
            <w:r>
              <w:t>12</w:t>
            </w:r>
            <w:r w:rsidRPr="0091233C">
              <w:rPr>
                <w:vertAlign w:val="superscript"/>
              </w:rPr>
              <w:t>th</w:t>
            </w:r>
            <w:r>
              <w:t xml:space="preserve"> Science</w:t>
            </w:r>
            <w:r w:rsidR="00A22DEE">
              <w:t xml:space="preserve"> (cbse)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coast guard public school, daman</w:t>
            </w:r>
          </w:p>
          <w:p w14:paraId="32D97D85" w14:textId="77777777" w:rsidR="00F61DF9" w:rsidRDefault="00A22DEE" w:rsidP="0091233C">
            <w:pPr>
              <w:pStyle w:val="ListParagraph"/>
              <w:numPr>
                <w:ilvl w:val="0"/>
                <w:numId w:val="17"/>
              </w:numPr>
            </w:pPr>
            <w:r>
              <w:t>Participated in international football tournament 2013-14 (Subroto international cup).</w:t>
            </w:r>
          </w:p>
          <w:p w14:paraId="5CB123AB" w14:textId="77777777" w:rsidR="0091233C" w:rsidRDefault="00A22DEE" w:rsidP="009C4B6C">
            <w:pPr>
              <w:pStyle w:val="ListParagraph"/>
              <w:numPr>
                <w:ilvl w:val="0"/>
                <w:numId w:val="17"/>
              </w:numPr>
            </w:pPr>
            <w:r>
              <w:t>NCC ‘</w:t>
            </w:r>
            <w:r w:rsidR="005D5A05">
              <w:t>A’ Certificate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6A9D5439820BB24CAA5EEEC9445AE5CA"/>
        </w:placeholder>
        <w:temporary/>
        <w:showingPlcHdr/>
        <w15:appearance w15:val="hidden"/>
      </w:sdtPr>
      <w:sdtContent>
        <w:p w14:paraId="599438F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3E6D75E" w14:textId="77777777" w:rsidTr="00772F8A">
        <w:tc>
          <w:tcPr>
            <w:tcW w:w="4680" w:type="dxa"/>
          </w:tcPr>
          <w:p w14:paraId="265A0CE3" w14:textId="77777777" w:rsidR="001E3120" w:rsidRDefault="00A22DEE" w:rsidP="006E1507">
            <w:pPr>
              <w:pStyle w:val="ListBullet"/>
              <w:contextualSpacing w:val="0"/>
            </w:pPr>
            <w:r>
              <w:t xml:space="preserve">Have relevant skills in Web development, DevOps and </w:t>
            </w:r>
            <w:r w:rsidR="00DA5104">
              <w:t>Agile Methodologies</w:t>
            </w:r>
          </w:p>
          <w:p w14:paraId="67AD19EF" w14:textId="77777777" w:rsidR="00DA5104" w:rsidRDefault="00DA5104" w:rsidP="006E1507">
            <w:pPr>
              <w:pStyle w:val="ListBullet"/>
              <w:contextualSpacing w:val="0"/>
            </w:pPr>
            <w:r>
              <w:t>JAVA</w:t>
            </w:r>
          </w:p>
          <w:p w14:paraId="76C8CBE0" w14:textId="77777777" w:rsidR="009C4B6C" w:rsidRPr="006E1507" w:rsidRDefault="009C4B6C" w:rsidP="009C4B6C">
            <w:pPr>
              <w:pStyle w:val="ListBullet"/>
              <w:contextualSpacing w:val="0"/>
            </w:pPr>
            <w:r>
              <w:t>Python</w:t>
            </w:r>
          </w:p>
          <w:p w14:paraId="1042395A" w14:textId="77777777" w:rsidR="00DA5104" w:rsidRDefault="00DA5104" w:rsidP="00DA5104">
            <w:pPr>
              <w:pStyle w:val="ListBullet"/>
              <w:contextualSpacing w:val="0"/>
            </w:pPr>
            <w:r>
              <w:t>Go Language</w:t>
            </w:r>
          </w:p>
          <w:p w14:paraId="579EF79A" w14:textId="77777777" w:rsidR="005D5A05" w:rsidRPr="006E1507" w:rsidRDefault="005D5A05" w:rsidP="00DA5104">
            <w:pPr>
              <w:pStyle w:val="ListBullet"/>
              <w:contextualSpacing w:val="0"/>
            </w:pPr>
            <w:r>
              <w:t>GIT</w:t>
            </w:r>
          </w:p>
        </w:tc>
        <w:tc>
          <w:tcPr>
            <w:tcW w:w="4680" w:type="dxa"/>
            <w:tcMar>
              <w:left w:w="360" w:type="dxa"/>
            </w:tcMar>
          </w:tcPr>
          <w:p w14:paraId="088DBAD9" w14:textId="77777777" w:rsidR="00DA5104" w:rsidRPr="006E1507" w:rsidRDefault="00DA5104" w:rsidP="006E1507">
            <w:pPr>
              <w:pStyle w:val="ListBullet"/>
              <w:contextualSpacing w:val="0"/>
            </w:pPr>
            <w:r>
              <w:t>MS Azure</w:t>
            </w:r>
          </w:p>
          <w:p w14:paraId="4045B986" w14:textId="77777777" w:rsidR="001E3120" w:rsidRDefault="00DA5104" w:rsidP="006E1507">
            <w:pPr>
              <w:pStyle w:val="ListBullet"/>
              <w:contextualSpacing w:val="0"/>
            </w:pPr>
            <w:r>
              <w:t>React js</w:t>
            </w:r>
          </w:p>
          <w:p w14:paraId="4DEB2757" w14:textId="77777777" w:rsidR="00DA5104" w:rsidRDefault="00DA5104" w:rsidP="00DA5104">
            <w:pPr>
              <w:pStyle w:val="ListBullet"/>
              <w:contextualSpacing w:val="0"/>
            </w:pPr>
            <w:r>
              <w:t>HTML, CSS</w:t>
            </w:r>
          </w:p>
          <w:p w14:paraId="51511064" w14:textId="77777777" w:rsidR="009C4B6C" w:rsidRDefault="009C4B6C" w:rsidP="009C4B6C">
            <w:pPr>
              <w:pStyle w:val="ListBullet"/>
              <w:contextualSpacing w:val="0"/>
            </w:pPr>
            <w:r>
              <w:t>Docker</w:t>
            </w:r>
          </w:p>
          <w:p w14:paraId="2DEEB9BA" w14:textId="77777777" w:rsidR="005D5A05" w:rsidRDefault="005D5A05" w:rsidP="00DA5104">
            <w:pPr>
              <w:pStyle w:val="ListBullet"/>
              <w:contextualSpacing w:val="0"/>
            </w:pPr>
            <w:r>
              <w:t>Kubernetes</w:t>
            </w:r>
          </w:p>
          <w:p w14:paraId="3A57CF8A" w14:textId="77777777" w:rsidR="00DA5104" w:rsidRDefault="00DA5104" w:rsidP="00DA5104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5C1B919" w14:textId="77777777" w:rsidR="00DA5104" w:rsidRPr="006E1507" w:rsidRDefault="00DA5104" w:rsidP="00DA5104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14:paraId="49E0D81C" w14:textId="77777777" w:rsidR="009C4B6C" w:rsidRPr="009C4B6C" w:rsidRDefault="009C4B6C" w:rsidP="009C4B6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9C4B6C">
        <w:rPr>
          <w:rFonts w:ascii="Georgia" w:eastAsia="Times New Roman" w:hAnsi="Georgia" w:cs="Times New Roman"/>
          <w:b/>
          <w:bCs/>
          <w:color w:val="232323"/>
          <w:sz w:val="28"/>
          <w:szCs w:val="28"/>
          <w:lang w:val="en-IN" w:eastAsia="en-GB"/>
        </w:rPr>
        <w:t xml:space="preserve">CERTIFICATION </w:t>
      </w:r>
    </w:p>
    <w:p w14:paraId="51CF9565" w14:textId="77777777" w:rsidR="009C4B6C" w:rsidRPr="009C4B6C" w:rsidRDefault="009C4B6C" w:rsidP="009C4B6C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b/>
          <w:bCs/>
          <w:color w:val="1C7F49"/>
          <w:sz w:val="26"/>
          <w:szCs w:val="26"/>
          <w:lang w:val="en-IN" w:eastAsia="en-GB"/>
        </w:rPr>
      </w:pPr>
      <w:r w:rsidRPr="009C4B6C">
        <w:rPr>
          <w:rFonts w:ascii="Calibri" w:eastAsia="Times New Roman" w:hAnsi="Calibri" w:cs="Calibri"/>
          <w:b/>
          <w:bCs/>
          <w:color w:val="1C7F49"/>
          <w:sz w:val="26"/>
          <w:szCs w:val="26"/>
          <w:lang w:val="en-IN" w:eastAsia="en-GB"/>
        </w:rPr>
        <w:t xml:space="preserve">INFOSYS CERTIFIED </w:t>
      </w:r>
      <w:r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>GOOGLE</w:t>
      </w:r>
      <w:r w:rsidRPr="009C4B6C"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 xml:space="preserve"> C</w:t>
      </w:r>
      <w:r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>LOUD</w:t>
      </w:r>
      <w:r w:rsidRPr="009C4B6C"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 xml:space="preserve"> D</w:t>
      </w:r>
      <w:r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>EVELOPER</w:t>
      </w:r>
      <w:r w:rsidRPr="009C4B6C"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 xml:space="preserve"> P</w:t>
      </w:r>
      <w:r>
        <w:rPr>
          <w:rFonts w:eastAsia="Times New Roman" w:cstheme="minorHAnsi"/>
          <w:b/>
          <w:bCs/>
          <w:color w:val="1C7F49"/>
          <w:sz w:val="26"/>
          <w:szCs w:val="26"/>
          <w:lang w:eastAsia="en-GB"/>
        </w:rPr>
        <w:t xml:space="preserve">ROFESSIONAL </w:t>
      </w:r>
      <w:r w:rsidRPr="009C4B6C">
        <w:rPr>
          <w:rFonts w:ascii="Calibri" w:eastAsia="Times New Roman" w:hAnsi="Calibri" w:cs="Calibri"/>
          <w:b/>
          <w:bCs/>
          <w:color w:val="1C7F49"/>
          <w:sz w:val="26"/>
          <w:szCs w:val="26"/>
          <w:lang w:val="en-IN" w:eastAsia="en-GB"/>
        </w:rPr>
        <w:t>| INFOSYS LTD | 2023</w:t>
      </w:r>
    </w:p>
    <w:p w14:paraId="23A31AC3" w14:textId="77777777" w:rsidR="009C4B6C" w:rsidRPr="009C4B6C" w:rsidRDefault="009C4B6C" w:rsidP="009C4B6C">
      <w:pPr>
        <w:numPr>
          <w:ilvl w:val="1"/>
          <w:numId w:val="25"/>
        </w:numPr>
        <w:spacing w:before="100" w:beforeAutospacing="1" w:after="240"/>
        <w:rPr>
          <w:rFonts w:eastAsia="Times New Roman" w:cstheme="minorHAnsi"/>
          <w:b/>
          <w:bCs/>
          <w:sz w:val="26"/>
          <w:szCs w:val="26"/>
          <w:lang w:val="en-IN" w:eastAsia="en-GB"/>
        </w:rPr>
      </w:pPr>
      <w:r w:rsidRPr="009C4B6C">
        <w:rPr>
          <w:rFonts w:cstheme="minorHAnsi"/>
        </w:rPr>
        <w:t>CERTIFIED COURSE ON DEPLOYING AND MANAGING APPLICATIONS ON GOOGLE CLOUD, USING TOOLS LIKE GOOGLE CLOUD CONSOLE AND COMMAND-LINE INTERFACE, MONITOR OPERATIONS AND MAINTAIN SOLUTIONS, UTILIZING BOTH GOOGLE-MANAGED AND SELF-MANAGED SERVICES.</w:t>
      </w:r>
    </w:p>
    <w:p w14:paraId="434660DD" w14:textId="77777777" w:rsidR="009C4B6C" w:rsidRPr="009C4B6C" w:rsidRDefault="009C4B6C" w:rsidP="009C4B6C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SymbolMT" w:eastAsia="Times New Roman" w:hAnsi="SymbolMT" w:cs="Times New Roman"/>
          <w:color w:val="1C7F49"/>
          <w:sz w:val="26"/>
          <w:szCs w:val="26"/>
          <w:lang w:val="en-IN" w:eastAsia="en-GB"/>
        </w:rPr>
      </w:pPr>
      <w:r w:rsidRPr="009C4B6C">
        <w:rPr>
          <w:rFonts w:ascii="Calibri" w:eastAsia="Times New Roman" w:hAnsi="Calibri" w:cs="Calibri"/>
          <w:b/>
          <w:bCs/>
          <w:color w:val="1C7F49"/>
          <w:sz w:val="26"/>
          <w:szCs w:val="26"/>
          <w:lang w:val="en-IN" w:eastAsia="en-GB"/>
        </w:rPr>
        <w:t>INFOSYS CERTIFIED JAVA DEVELOPER | INFOSYS LTD | 2023</w:t>
      </w:r>
    </w:p>
    <w:p w14:paraId="7DFED6B2" w14:textId="77777777" w:rsidR="009C4B6C" w:rsidRPr="009C4B6C" w:rsidRDefault="009C4B6C" w:rsidP="009C4B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theme="minorHAnsi"/>
          <w:color w:val="374151"/>
          <w:lang w:val="en-IN" w:eastAsia="en-GB"/>
        </w:rPr>
      </w:pPr>
      <w:r w:rsidRPr="009C4B6C">
        <w:rPr>
          <w:rFonts w:eastAsia="Times New Roman" w:cstheme="minorHAnsi"/>
          <w:lang w:val="en-IN" w:eastAsia="en-GB"/>
        </w:rPr>
        <w:t>COMPLETED A CERTIFIED COURSE ON FUNDAMENTALS OF JAVA AND ITS BEST PRACTICES FOR EFFICENT CODING.</w:t>
      </w:r>
      <w:r w:rsidRPr="009C4B6C">
        <w:rPr>
          <w:rFonts w:eastAsia="Times New Roman" w:cstheme="minorHAnsi"/>
          <w:color w:val="374151"/>
          <w:lang w:val="en-IN" w:eastAsia="en-GB"/>
        </w:rPr>
        <w:br/>
      </w:r>
    </w:p>
    <w:p w14:paraId="347F77C1" w14:textId="77777777" w:rsidR="009C4B6C" w:rsidRPr="009C4B6C" w:rsidRDefault="009C4B6C" w:rsidP="009C4B6C">
      <w:pPr>
        <w:numPr>
          <w:ilvl w:val="0"/>
          <w:numId w:val="25"/>
        </w:numPr>
        <w:spacing w:before="100" w:beforeAutospacing="1" w:after="100" w:afterAutospacing="1"/>
        <w:rPr>
          <w:rFonts w:ascii="SymbolMT" w:eastAsia="Times New Roman" w:hAnsi="SymbolMT" w:cs="Times New Roman"/>
          <w:color w:val="1C7F49"/>
          <w:sz w:val="26"/>
          <w:szCs w:val="26"/>
          <w:lang w:val="en-IN" w:eastAsia="en-GB"/>
        </w:rPr>
      </w:pPr>
      <w:r w:rsidRPr="009C4B6C">
        <w:rPr>
          <w:rFonts w:ascii="Calibri" w:eastAsia="Times New Roman" w:hAnsi="Calibri" w:cs="Calibri"/>
          <w:b/>
          <w:bCs/>
          <w:color w:val="1C7F49"/>
          <w:sz w:val="26"/>
          <w:szCs w:val="26"/>
          <w:lang w:val="en-IN" w:eastAsia="en-GB"/>
        </w:rPr>
        <w:t>AZURE FUNDAMENTALS (AZ-900) | MICROSOFT | 2023</w:t>
      </w:r>
    </w:p>
    <w:p w14:paraId="19220227" w14:textId="77777777" w:rsidR="009C4B6C" w:rsidRPr="009C4B6C" w:rsidRDefault="009C4B6C" w:rsidP="009C4B6C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theme="minorHAnsi"/>
          <w:lang w:val="en-IN" w:eastAsia="en-GB"/>
        </w:rPr>
      </w:pPr>
      <w:r w:rsidRPr="009C4B6C">
        <w:rPr>
          <w:rFonts w:eastAsia="Times New Roman" w:cstheme="minorHAnsi"/>
          <w:lang w:val="en-IN" w:eastAsia="en-GB"/>
        </w:rPr>
        <w:t>FOUNDATIONAL LEVEL KNOWLEDGE OF CLOUD SERVICES AND HOW THOSE SERVICES ARE PROVIDED WITH MICROSOFT AZURE.</w:t>
      </w:r>
    </w:p>
    <w:p w14:paraId="48B9603E" w14:textId="77777777" w:rsidR="00BB7EB6" w:rsidRDefault="00BB7EB6" w:rsidP="00BB7EB6">
      <w:pPr>
        <w:pStyle w:val="Heading1"/>
        <w:ind w:left="-5"/>
      </w:pPr>
      <w:r>
        <w:t>Portfolio</w:t>
      </w:r>
    </w:p>
    <w:p w14:paraId="0AAE0EB5" w14:textId="77777777" w:rsidR="00BB7EB6" w:rsidRDefault="00BB7EB6" w:rsidP="00BB7EB6">
      <w:pPr>
        <w:pStyle w:val="ListParagraph"/>
        <w:numPr>
          <w:ilvl w:val="0"/>
          <w:numId w:val="23"/>
        </w:numPr>
      </w:pPr>
      <w:r>
        <w:t xml:space="preserve">GitHub – </w:t>
      </w:r>
      <w:hyperlink r:id="rId7" w:history="1">
        <w:r w:rsidRPr="00FC03E2">
          <w:rPr>
            <w:rStyle w:val="Hyperlink"/>
          </w:rPr>
          <w:t>https://github.com/shivam2575</w:t>
        </w:r>
      </w:hyperlink>
    </w:p>
    <w:p w14:paraId="5276E39C" w14:textId="77777777" w:rsidR="00BB7EB6" w:rsidRDefault="00BB7EB6" w:rsidP="00BB7EB6">
      <w:pPr>
        <w:pStyle w:val="ListParagraph"/>
        <w:numPr>
          <w:ilvl w:val="0"/>
          <w:numId w:val="23"/>
        </w:numPr>
      </w:pPr>
      <w:r>
        <w:t xml:space="preserve">LinkedIn – </w:t>
      </w:r>
      <w:hyperlink r:id="rId8" w:history="1">
        <w:r w:rsidRPr="00FC03E2">
          <w:rPr>
            <w:rStyle w:val="Hyperlink"/>
            <w:rFonts w:ascii="Segoe UI" w:hAnsi="Segoe UI" w:cs="Segoe UI"/>
            <w:bdr w:val="none" w:sz="0" w:space="0" w:color="auto" w:frame="1"/>
          </w:rPr>
          <w:t>www.linkedin.com/in/</w:t>
        </w:r>
        <w:r w:rsidRPr="00FC03E2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shivam-kumar-05a37a134</w:t>
        </w:r>
      </w:hyperlink>
    </w:p>
    <w:p w14:paraId="3606B7CE" w14:textId="77777777" w:rsidR="00BB7EB6" w:rsidRDefault="00BB7EB6" w:rsidP="00BB7EB6">
      <w:pPr>
        <w:pStyle w:val="ListParagraph"/>
        <w:numPr>
          <w:ilvl w:val="0"/>
          <w:numId w:val="23"/>
        </w:numPr>
      </w:pPr>
      <w:r>
        <w:t xml:space="preserve">Medium – </w:t>
      </w:r>
      <w:hyperlink r:id="rId9" w:history="1">
        <w:r w:rsidRPr="00FC03E2">
          <w:rPr>
            <w:rStyle w:val="Hyperlink"/>
          </w:rPr>
          <w:t>https://medium.com/@sk2575</w:t>
        </w:r>
      </w:hyperlink>
    </w:p>
    <w:p w14:paraId="3AC63566" w14:textId="77777777" w:rsidR="00BB7EB6" w:rsidRDefault="00BB7EB6" w:rsidP="00BB7EB6">
      <w:pPr>
        <w:pStyle w:val="ListParagraph"/>
        <w:numPr>
          <w:ilvl w:val="0"/>
          <w:numId w:val="23"/>
        </w:numPr>
      </w:pPr>
      <w:r>
        <w:t xml:space="preserve">Leet Code - </w:t>
      </w:r>
      <w:hyperlink r:id="rId10" w:history="1">
        <w:r w:rsidR="00FC03E2" w:rsidRPr="00332209">
          <w:rPr>
            <w:rStyle w:val="Hyperlink"/>
          </w:rPr>
          <w:t>https://leetcode.com/shivam2575/</w:t>
        </w:r>
      </w:hyperlink>
    </w:p>
    <w:p w14:paraId="60FB628B" w14:textId="77777777" w:rsidR="00FC03E2" w:rsidRPr="00BB7EB6" w:rsidRDefault="00FC03E2" w:rsidP="00BB7EB6">
      <w:pPr>
        <w:pStyle w:val="ListParagraph"/>
        <w:numPr>
          <w:ilvl w:val="0"/>
          <w:numId w:val="23"/>
        </w:numPr>
      </w:pPr>
      <w:r>
        <w:t xml:space="preserve">Stack Overflow - </w:t>
      </w:r>
      <w:hyperlink r:id="rId11" w:history="1">
        <w:r w:rsidRPr="00FC03E2">
          <w:rPr>
            <w:rStyle w:val="Hyperlink"/>
          </w:rPr>
          <w:t>https://stackoverflow.com/users/13013296/shivam-kumar</w:t>
        </w:r>
      </w:hyperlink>
    </w:p>
    <w:p w14:paraId="27005C31" w14:textId="77777777" w:rsidR="00772F8A" w:rsidRPr="006E1507" w:rsidRDefault="00772F8A" w:rsidP="00DA5104"/>
    <w:sectPr w:rsidR="00772F8A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A38F" w14:textId="77777777" w:rsidR="0095173B" w:rsidRDefault="0095173B" w:rsidP="0068194B">
      <w:r>
        <w:separator/>
      </w:r>
    </w:p>
    <w:p w14:paraId="1CB67AE5" w14:textId="77777777" w:rsidR="0095173B" w:rsidRDefault="0095173B"/>
    <w:p w14:paraId="1F956F3F" w14:textId="77777777" w:rsidR="0095173B" w:rsidRDefault="0095173B"/>
  </w:endnote>
  <w:endnote w:type="continuationSeparator" w:id="0">
    <w:p w14:paraId="2DDE8446" w14:textId="77777777" w:rsidR="0095173B" w:rsidRDefault="0095173B" w:rsidP="0068194B">
      <w:r>
        <w:continuationSeparator/>
      </w:r>
    </w:p>
    <w:p w14:paraId="4C854772" w14:textId="77777777" w:rsidR="0095173B" w:rsidRDefault="0095173B"/>
    <w:p w14:paraId="3012CE56" w14:textId="77777777" w:rsidR="0095173B" w:rsidRDefault="00951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0A19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9AA4" w14:textId="77777777" w:rsidR="0095173B" w:rsidRDefault="0095173B" w:rsidP="0068194B">
      <w:r>
        <w:separator/>
      </w:r>
    </w:p>
    <w:p w14:paraId="7782736C" w14:textId="77777777" w:rsidR="0095173B" w:rsidRDefault="0095173B"/>
    <w:p w14:paraId="6292DB03" w14:textId="77777777" w:rsidR="0095173B" w:rsidRDefault="0095173B"/>
  </w:footnote>
  <w:footnote w:type="continuationSeparator" w:id="0">
    <w:p w14:paraId="201036B4" w14:textId="77777777" w:rsidR="0095173B" w:rsidRDefault="0095173B" w:rsidP="0068194B">
      <w:r>
        <w:continuationSeparator/>
      </w:r>
    </w:p>
    <w:p w14:paraId="290F4B78" w14:textId="77777777" w:rsidR="0095173B" w:rsidRDefault="0095173B"/>
    <w:p w14:paraId="4ACEF749" w14:textId="77777777" w:rsidR="0095173B" w:rsidRDefault="00951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FBA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22F506" wp14:editId="1B1EA1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94EEB2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D938C7"/>
    <w:multiLevelType w:val="hybridMultilevel"/>
    <w:tmpl w:val="DA50DE76"/>
    <w:lvl w:ilvl="0" w:tplc="144871F4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97006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E60C7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93E0D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B24C7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A56C9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B20CE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A42B8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42CF8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E7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1257E56"/>
    <w:multiLevelType w:val="hybridMultilevel"/>
    <w:tmpl w:val="FB26A272"/>
    <w:lvl w:ilvl="0" w:tplc="A0927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C3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41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24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2A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2F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A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43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04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30027A8"/>
    <w:multiLevelType w:val="hybridMultilevel"/>
    <w:tmpl w:val="2C528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FB8057A"/>
    <w:multiLevelType w:val="hybridMultilevel"/>
    <w:tmpl w:val="754C60EC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22EE40D0"/>
    <w:multiLevelType w:val="hybridMultilevel"/>
    <w:tmpl w:val="77149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C725D"/>
    <w:multiLevelType w:val="hybridMultilevel"/>
    <w:tmpl w:val="60A2A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60E64BE"/>
    <w:multiLevelType w:val="hybridMultilevel"/>
    <w:tmpl w:val="16E25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30685"/>
    <w:multiLevelType w:val="multilevel"/>
    <w:tmpl w:val="7C50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36DC1"/>
    <w:multiLevelType w:val="hybridMultilevel"/>
    <w:tmpl w:val="BFA26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C00FD"/>
    <w:multiLevelType w:val="hybridMultilevel"/>
    <w:tmpl w:val="27AEC0D0"/>
    <w:lvl w:ilvl="0" w:tplc="7DC6B5A0">
      <w:start w:val="1"/>
      <w:numFmt w:val="bullet"/>
      <w:lvlText w:val="-"/>
      <w:lvlJc w:val="left"/>
      <w:pPr>
        <w:ind w:left="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DF86772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CD44A10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95A122E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434B85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CDA22AE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4D2094C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D6264C4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1982DE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EB49F4"/>
    <w:multiLevelType w:val="hybridMultilevel"/>
    <w:tmpl w:val="5DFABA6A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4" w15:restartNumberingAfterBreak="0">
    <w:nsid w:val="68793CA3"/>
    <w:multiLevelType w:val="multilevel"/>
    <w:tmpl w:val="9F2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230738"/>
    <w:multiLevelType w:val="hybridMultilevel"/>
    <w:tmpl w:val="23747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44890">
    <w:abstractNumId w:val="9"/>
  </w:num>
  <w:num w:numId="2" w16cid:durableId="655842476">
    <w:abstractNumId w:val="8"/>
  </w:num>
  <w:num w:numId="3" w16cid:durableId="172688385">
    <w:abstractNumId w:val="7"/>
  </w:num>
  <w:num w:numId="4" w16cid:durableId="296112498">
    <w:abstractNumId w:val="6"/>
  </w:num>
  <w:num w:numId="5" w16cid:durableId="788624316">
    <w:abstractNumId w:val="13"/>
  </w:num>
  <w:num w:numId="6" w16cid:durableId="116534957">
    <w:abstractNumId w:val="3"/>
  </w:num>
  <w:num w:numId="7" w16cid:durableId="1651061744">
    <w:abstractNumId w:val="17"/>
  </w:num>
  <w:num w:numId="8" w16cid:durableId="254362546">
    <w:abstractNumId w:val="2"/>
  </w:num>
  <w:num w:numId="9" w16cid:durableId="249239021">
    <w:abstractNumId w:val="22"/>
  </w:num>
  <w:num w:numId="10" w16cid:durableId="1234896570">
    <w:abstractNumId w:val="5"/>
  </w:num>
  <w:num w:numId="11" w16cid:durableId="1948540837">
    <w:abstractNumId w:val="4"/>
  </w:num>
  <w:num w:numId="12" w16cid:durableId="369771051">
    <w:abstractNumId w:val="1"/>
  </w:num>
  <w:num w:numId="13" w16cid:durableId="1488475573">
    <w:abstractNumId w:val="0"/>
  </w:num>
  <w:num w:numId="14" w16cid:durableId="1892646654">
    <w:abstractNumId w:val="18"/>
  </w:num>
  <w:num w:numId="15" w16cid:durableId="1752847039">
    <w:abstractNumId w:val="25"/>
  </w:num>
  <w:num w:numId="16" w16cid:durableId="756561898">
    <w:abstractNumId w:val="21"/>
  </w:num>
  <w:num w:numId="17" w16cid:durableId="211356437">
    <w:abstractNumId w:val="15"/>
  </w:num>
  <w:num w:numId="18" w16cid:durableId="1525753996">
    <w:abstractNumId w:val="16"/>
  </w:num>
  <w:num w:numId="19" w16cid:durableId="581067035">
    <w:abstractNumId w:val="23"/>
  </w:num>
  <w:num w:numId="20" w16cid:durableId="1580479277">
    <w:abstractNumId w:val="20"/>
  </w:num>
  <w:num w:numId="21" w16cid:durableId="619654481">
    <w:abstractNumId w:val="10"/>
  </w:num>
  <w:num w:numId="22" w16cid:durableId="582254560">
    <w:abstractNumId w:val="14"/>
  </w:num>
  <w:num w:numId="23" w16cid:durableId="1553225827">
    <w:abstractNumId w:val="12"/>
  </w:num>
  <w:num w:numId="24" w16cid:durableId="634719249">
    <w:abstractNumId w:val="19"/>
  </w:num>
  <w:num w:numId="25" w16cid:durableId="544373149">
    <w:abstractNumId w:val="24"/>
  </w:num>
  <w:num w:numId="26" w16cid:durableId="1191261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AA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BE2"/>
    <w:rsid w:val="004B6AD0"/>
    <w:rsid w:val="004C2D5D"/>
    <w:rsid w:val="004C33E1"/>
    <w:rsid w:val="004E01EB"/>
    <w:rsid w:val="004E0ADE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5A05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2F8A"/>
    <w:rsid w:val="0079206B"/>
    <w:rsid w:val="00796076"/>
    <w:rsid w:val="007C0566"/>
    <w:rsid w:val="007C606B"/>
    <w:rsid w:val="007E6A61"/>
    <w:rsid w:val="00801140"/>
    <w:rsid w:val="00803404"/>
    <w:rsid w:val="0083465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233C"/>
    <w:rsid w:val="0091321E"/>
    <w:rsid w:val="00913946"/>
    <w:rsid w:val="0092726B"/>
    <w:rsid w:val="009361BA"/>
    <w:rsid w:val="00944F78"/>
    <w:rsid w:val="009510E7"/>
    <w:rsid w:val="0095173B"/>
    <w:rsid w:val="00952C89"/>
    <w:rsid w:val="009571D8"/>
    <w:rsid w:val="009650EA"/>
    <w:rsid w:val="0097790C"/>
    <w:rsid w:val="0098506E"/>
    <w:rsid w:val="009A44CE"/>
    <w:rsid w:val="009C4B6C"/>
    <w:rsid w:val="009C4DFC"/>
    <w:rsid w:val="009D44F8"/>
    <w:rsid w:val="009E3160"/>
    <w:rsid w:val="009F220C"/>
    <w:rsid w:val="009F3B05"/>
    <w:rsid w:val="009F4931"/>
    <w:rsid w:val="00A14534"/>
    <w:rsid w:val="00A16DAA"/>
    <w:rsid w:val="00A22DEE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0E9"/>
    <w:rsid w:val="00AD360E"/>
    <w:rsid w:val="00AD40FB"/>
    <w:rsid w:val="00AD782D"/>
    <w:rsid w:val="00AE7650"/>
    <w:rsid w:val="00B10EBE"/>
    <w:rsid w:val="00B17686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7EB6"/>
    <w:rsid w:val="00BD431F"/>
    <w:rsid w:val="00BE423E"/>
    <w:rsid w:val="00BF61AC"/>
    <w:rsid w:val="00C418D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10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BAA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03E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33C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BB7EB6"/>
  </w:style>
  <w:style w:type="character" w:customStyle="1" w:styleId="break-words">
    <w:name w:val="break-words"/>
    <w:basedOn w:val="DefaultParagraphFont"/>
    <w:rsid w:val="00BB7EB6"/>
  </w:style>
  <w:style w:type="character" w:styleId="UnresolvedMention">
    <w:name w:val="Unresolved Mention"/>
    <w:basedOn w:val="DefaultParagraphFont"/>
    <w:uiPriority w:val="99"/>
    <w:semiHidden/>
    <w:unhideWhenUsed/>
    <w:rsid w:val="00FC03E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4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5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ivam-kumar-05a37a13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ivam257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users/13013296/shivam-kumar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leetcode.com/shivam25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k2575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vamkumar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D0786FF1D04A9C66AE31E5C7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2990-774E-C84C-9808-442C2A306502}"/>
      </w:docPartPr>
      <w:docPartBody>
        <w:p w:rsidR="006C11EC" w:rsidRDefault="00D5266B">
          <w:pPr>
            <w:pStyle w:val="32AAD0786FF1D04A9C66AE31E5C7C5BD"/>
          </w:pPr>
          <w:r w:rsidRPr="00CF1A49">
            <w:t>·</w:t>
          </w:r>
        </w:p>
      </w:docPartBody>
    </w:docPart>
    <w:docPart>
      <w:docPartPr>
        <w:name w:val="44DA3A8845C98F4D9EC7A24B38BC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DC6BE-1EE2-BA4B-AD5B-964C2F6AF3AB}"/>
      </w:docPartPr>
      <w:docPartBody>
        <w:p w:rsidR="006C11EC" w:rsidRDefault="00D5266B">
          <w:pPr>
            <w:pStyle w:val="44DA3A8845C98F4D9EC7A24B38BC300E"/>
          </w:pPr>
          <w:r w:rsidRPr="00CF1A49">
            <w:t>Experience</w:t>
          </w:r>
        </w:p>
      </w:docPartBody>
    </w:docPart>
    <w:docPart>
      <w:docPartPr>
        <w:name w:val="6BEC08DC60E9244E8494C6329917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71CF-8980-A142-8CDA-1C58EBA46F8B}"/>
      </w:docPartPr>
      <w:docPartBody>
        <w:p w:rsidR="006C11EC" w:rsidRDefault="00D5266B">
          <w:pPr>
            <w:pStyle w:val="6BEC08DC60E9244E8494C6329917FE98"/>
          </w:pPr>
          <w:r w:rsidRPr="00CF1A49">
            <w:t>Education</w:t>
          </w:r>
        </w:p>
      </w:docPartBody>
    </w:docPart>
    <w:docPart>
      <w:docPartPr>
        <w:name w:val="6A9D5439820BB24CAA5EEEC9445AE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FD88F-EBAC-8643-BF2E-ECFDFA4D64DE}"/>
      </w:docPartPr>
      <w:docPartBody>
        <w:p w:rsidR="006C11EC" w:rsidRDefault="00D5266B">
          <w:pPr>
            <w:pStyle w:val="6A9D5439820BB24CAA5EEEC9445AE5C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B"/>
    <w:rsid w:val="006C11EC"/>
    <w:rsid w:val="00D5266B"/>
    <w:rsid w:val="00E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2AAD0786FF1D04A9C66AE31E5C7C5BD">
    <w:name w:val="32AAD0786FF1D04A9C66AE31E5C7C5BD"/>
  </w:style>
  <w:style w:type="paragraph" w:customStyle="1" w:styleId="44DA3A8845C98F4D9EC7A24B38BC300E">
    <w:name w:val="44DA3A8845C98F4D9EC7A24B38BC300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BEC08DC60E9244E8494C6329917FE98">
    <w:name w:val="6BEC08DC60E9244E8494C6329917FE98"/>
  </w:style>
  <w:style w:type="paragraph" w:customStyle="1" w:styleId="6A9D5439820BB24CAA5EEEC9445AE5CA">
    <w:name w:val="6A9D5439820BB24CAA5EEEC9445AE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2023-12-02T09:51:00Z</dcterms:created>
  <dcterms:modified xsi:type="dcterms:W3CDTF">2023-12-02T09:51:00Z</dcterms:modified>
  <cp:category/>
</cp:coreProperties>
</file>